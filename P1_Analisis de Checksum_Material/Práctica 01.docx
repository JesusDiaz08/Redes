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:rsidR="00F8721E" w:rsidRDefault="00AF1D58">
          <w:pPr>
            <w:rPr>
              <w:kern w:val="28"/>
            </w:rPr>
          </w:pPr>
          <w:r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editId="680B2E44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4613910</wp:posOffset>
                    </wp:positionV>
                    <wp:extent cx="6016625" cy="886460"/>
                    <wp:effectExtent l="0" t="0" r="0" b="8890"/>
                    <wp:wrapNone/>
                    <wp:docPr id="3" name="Text Box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8721E" w:rsidRPr="00CD1EC8" w:rsidRDefault="00CD1EC8" w:rsidP="00CD1EC8">
                                <w:pPr>
                                  <w:pStyle w:val="Title"/>
                                  <w:jc w:val="center"/>
                                  <w:rPr>
                                    <w:sz w:val="56"/>
                                    <w:lang w:val="es-MX"/>
                                  </w:rPr>
                                </w:pPr>
                                <w:r>
                                  <w:rPr>
                                    <w:sz w:val="56"/>
                                    <w:lang w:val="es-MX"/>
                                  </w:rPr>
                                  <w:t>práctica 01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6" o:spid="_x0000_s1026" type="#_x0000_t202" style="position:absolute;margin-left:0;margin-top:363.3pt;width:473.75pt;height:69.8pt;z-index:251669504;visibility:visible;mso-wrap-style:square;mso-width-percent:94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94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6t7twIAALo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" filled="f" stroked="f">
                    <v:textbox>
                      <w:txbxContent>
                        <w:p w:rsidR="00F8721E" w:rsidRPr="00CD1EC8" w:rsidRDefault="00CD1EC8" w:rsidP="00CD1EC8">
                          <w:pPr>
                            <w:pStyle w:val="Title"/>
                            <w:jc w:val="center"/>
                            <w:rPr>
                              <w:sz w:val="56"/>
                              <w:lang w:val="es-MX"/>
                            </w:rPr>
                          </w:pPr>
                          <w:r>
                            <w:rPr>
                              <w:sz w:val="56"/>
                              <w:lang w:val="es-MX"/>
                            </w:rPr>
                            <w:t>práctica 01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ja-JP"/>
            </w:rPr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0</wp:posOffset>
                </wp:positionV>
                <wp:extent cx="6714490" cy="4567555"/>
                <wp:effectExtent l="0" t="0" r="0" b="4445"/>
                <wp:wrapSquare wrapText="bothSides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Slide_img_2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14490" cy="4567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F8721E" w:rsidRDefault="00AF1D58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2"/>
            </w:rPr>
          </w:pPr>
          <w:r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editId="45663D49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6734175</wp:posOffset>
                    </wp:positionV>
                    <wp:extent cx="6016625" cy="1066800"/>
                    <wp:effectExtent l="0" t="0" r="0" b="0"/>
                    <wp:wrapNone/>
                    <wp:docPr id="16" name="Text Box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1066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8721E" w:rsidRDefault="00AF1D58">
                                <w:r>
                                  <w:t>Integrantes.</w:t>
                                </w:r>
                              </w:p>
                              <w:p w:rsidR="00AF1D58" w:rsidRDefault="00AF1D58" w:rsidP="00AF1D58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Díaz Medina Jesús Kaimorts.</w:t>
                                </w:r>
                              </w:p>
                              <w:p w:rsidR="00AF1D58" w:rsidRDefault="00AF1D58" w:rsidP="00AF1D58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Vargas Romero Erick Efraín.</w:t>
                                </w:r>
                              </w:p>
                              <w:p w:rsidR="00AF1D58" w:rsidRDefault="00AF1D58" w:rsidP="00AF1D58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Esquivel Valdez Alberto.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24" o:spid="_x0000_s1027" type="#_x0000_t202" style="position:absolute;margin-left:0;margin-top:530.25pt;width:473.75pt;height:84pt;z-index:251668480;visibility:visible;mso-wrap-style:square;mso-width-percent:94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94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h9tvAIAAMM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" filled="f" stroked="f">
                    <v:textbox>
                      <w:txbxContent>
                        <w:p w:rsidR="00F8721E" w:rsidRDefault="00AF1D58">
                          <w:r>
                            <w:t>Integrantes.</w:t>
                          </w:r>
                        </w:p>
                        <w:p w:rsidR="00AF1D58" w:rsidRDefault="00AF1D58" w:rsidP="00AF1D58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Díaz Medina Jesús Kaimorts.</w:t>
                          </w:r>
                        </w:p>
                        <w:p w:rsidR="00AF1D58" w:rsidRDefault="00AF1D58" w:rsidP="00AF1D58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Vargas Romero Erick Efraín.</w:t>
                          </w:r>
                        </w:p>
                        <w:p w:rsidR="00AF1D58" w:rsidRDefault="00AF1D58" w:rsidP="00AF1D58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Esquivel Valdez Alberto.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editId="2387022E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5625465</wp:posOffset>
                    </wp:positionV>
                    <wp:extent cx="6272530" cy="566420"/>
                    <wp:effectExtent l="0" t="0" r="0" b="5080"/>
                    <wp:wrapNone/>
                    <wp:docPr id="1" name="Text Box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8721E" w:rsidRDefault="005D5469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id w:val="112226817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D1EC8">
                                      <w:t>ánalisis de checksum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1" o:spid="_x0000_s1028" type="#_x0000_t202" style="position:absolute;margin-left:0;margin-top:442.95pt;width:493.9pt;height:44.6pt;z-index:251674624;visibility:visible;mso-wrap-style:square;mso-width-percent:98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98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" filled="f" stroked="f">
                    <v:textbox>
                      <w:txbxContent>
                        <w:p w:rsidR="00F8721E" w:rsidRDefault="005D5469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id w:val="112226817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D1EC8">
                                <w:t>ánalisis de checksum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5D5469"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editId="0FFADAC5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6766560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24D6DA0E" id="Rectangle 9" o:spid="_x0000_s1026" style="position:absolute;margin-left:0;margin-top:0;width:10.1pt;height:222.3pt;z-index:25167257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KMlQIAADI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biXKMlQIAADIFAAAOAAAAAAAAAAAAAAAAAC4CAABkcnMvZTJvRG9jLnht&#10;bFBLAQItABQABgAIAAAAIQD6tMvn3QAAAAQBAAAPAAAAAAAAAAAAAAAAAO8EAABkcnMvZG93bnJl&#10;di54bWxQSwUGAAAAAAQABADzAAAA+QUAAAAA&#10;" fillcolor="#d1282e [3215]" stroked="f">
                    <w10:wrap anchorx="margin" anchory="margin"/>
                  </v:rect>
                </w:pict>
              </mc:Fallback>
            </mc:AlternateContent>
          </w:r>
          <w:r w:rsidR="005D5469"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editId="25A778E8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468630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5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310F8EB1" id="Rectangle 8" o:spid="_x0000_s1026" style="position:absolute;margin-left:0;margin-top:0;width:10.1pt;height:495.9pt;z-index:25167155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buR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eL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1W27kZYCAAAyBQAADgAAAAAAAAAAAAAAAAAuAgAAZHJzL2Uyb0RvYy54&#10;bWxQSwECLQAUAAYACAAAACEAmuPAOd0AAAAEAQAADwAAAAAAAAAAAAAAAADwBAAAZHJzL2Rvd25y&#10;ZXYueG1sUEsFBgAAAAAEAAQA8wAAAPoFAAAAAA==&#10;" fillcolor="black [3213]" stroked="f">
                    <w10:wrap anchorx="margin" anchory="margin"/>
                  </v:rect>
                </w:pict>
              </mc:Fallback>
            </mc:AlternateContent>
          </w:r>
          <w:r w:rsidR="005D5469"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editId="24D61EBF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37BBB64" id="Rectangle 4" o:spid="_x0000_s1026" style="position:absolute;margin-left:0;margin-top:0;width:538.55pt;height:718.2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" filled="f" strokecolor="black [3213]">
                    <w10:wrap anchorx="margin" anchory="margin"/>
                  </v:rect>
                </w:pict>
              </mc:Fallback>
            </mc:AlternateContent>
          </w:r>
          <w:r w:rsidR="005D5469">
            <w:rPr>
              <w:sz w:val="56"/>
            </w:rPr>
            <w:br w:type="page"/>
          </w:r>
        </w:p>
      </w:sdtContent>
    </w:sdt>
    <w:sdt>
      <w:sdtPr>
        <w:id w:val="633372245"/>
        <w:placeholder>
          <w:docPart w:val="16C5E6BD45A64E4BBF2A40325D8E3E7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F8721E" w:rsidRPr="00AF1D58" w:rsidRDefault="00AF1D58" w:rsidP="00AF1D58">
          <w:pPr>
            <w:pStyle w:val="Title"/>
            <w:jc w:val="center"/>
          </w:pPr>
          <w:r>
            <w:t>práctica 01</w:t>
          </w:r>
        </w:p>
      </w:sdtContent>
    </w:sdt>
    <w:p w:rsidR="00F8721E" w:rsidRPr="00AF1D58" w:rsidRDefault="005D5469">
      <w:pPr>
        <w:pStyle w:val="Subtitle"/>
      </w:pPr>
      <w:sdt>
        <w:sdtPr>
          <w:id w:val="1161806749"/>
          <w:placeholder>
            <w:docPart w:val="17C58F07CBF4402DA6A0FF754AB5C86C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CD1EC8" w:rsidRPr="00AF1D58">
            <w:t>ánalisis de checksum</w:t>
          </w:r>
        </w:sdtContent>
      </w:sdt>
      <w:r w:rsidRPr="00AF1D58">
        <w:t xml:space="preserve"> </w:t>
      </w:r>
    </w:p>
    <w:p w:rsidR="00F8721E" w:rsidRDefault="00AF1D58" w:rsidP="00AF1D58">
      <w:pPr>
        <w:pStyle w:val="Heading1"/>
      </w:pPr>
      <w:r>
        <w:t>INTRODUCCIÓN.</w:t>
      </w:r>
    </w:p>
    <w:p w:rsidR="00AF1D58" w:rsidRDefault="00AF1D58" w:rsidP="00AF1D58"/>
    <w:p w:rsidR="00AF1D58" w:rsidRPr="00AF1D58" w:rsidRDefault="00AF1D58" w:rsidP="00AF1D58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AF1D58" w:rsidRPr="00AF1D58">
      <w:footerReference w:type="default" r:id="rId10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469" w:rsidRDefault="005D5469">
      <w:pPr>
        <w:spacing w:after="0" w:line="240" w:lineRule="auto"/>
      </w:pPr>
      <w:r>
        <w:separator/>
      </w:r>
    </w:p>
  </w:endnote>
  <w:endnote w:type="continuationSeparator" w:id="0">
    <w:p w:rsidR="005D5469" w:rsidRDefault="005D5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altName w:val="Malgun Gothic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21E" w:rsidRDefault="005D5469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721E" w:rsidRDefault="00F8721E">
                          <w:pPr>
                            <w:pStyle w:val="NoSpacing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" filled="f" stroked="f">
              <v:textbox style="mso-fit-shape-to-text:t" inset=",0,,0">
                <w:txbxContent>
                  <w:p w:rsidR="00F8721E" w:rsidRDefault="00F8721E">
                    <w:pPr>
                      <w:pStyle w:val="NoSpacing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editId="534233B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8851265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721E" w:rsidRDefault="005D5469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AF1D58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30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" filled="f" stroked="f">
              <v:textbox style="layout-flow:vertical">
                <w:txbxContent>
                  <w:p w:rsidR="00F8721E" w:rsidRDefault="005D5469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 xml:space="preserve"> PAGE  \* Arabic  \* MERGEFORMAT 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AF1D58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7297ECAF" id="Rectangle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" filled="f" strokecolor="black [3213]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2FC48E42" id="Rectangle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4y/lgIAADM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xUuMv5YCAAAz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6CDB7DD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6A54D72F" id="Rectangle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GalgIAADM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S5GhmpYCAAAz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469" w:rsidRDefault="005D5469">
      <w:pPr>
        <w:spacing w:after="0" w:line="240" w:lineRule="auto"/>
      </w:pPr>
      <w:r>
        <w:separator/>
      </w:r>
    </w:p>
  </w:footnote>
  <w:footnote w:type="continuationSeparator" w:id="0">
    <w:p w:rsidR="005D5469" w:rsidRDefault="005D54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8F35"/>
      </v:shape>
    </w:pict>
  </w:numPicBullet>
  <w:abstractNum w:abstractNumId="0" w15:restartNumberingAfterBreak="0">
    <w:nsid w:val="014857FD"/>
    <w:multiLevelType w:val="hybridMultilevel"/>
    <w:tmpl w:val="5F1AFCE2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A615F"/>
    <w:multiLevelType w:val="hybridMultilevel"/>
    <w:tmpl w:val="8DD6F39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EC8"/>
    <w:rsid w:val="005D5469"/>
    <w:rsid w:val="00AF1D58"/>
    <w:rsid w:val="00CD1EC8"/>
    <w:rsid w:val="00F3589F"/>
    <w:rsid w:val="00F8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DD432"/>
  <w15:docId w15:val="{4AAB661B-21D9-460A-98E6-26A57B31A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Pr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me\AppData\Roaming\Microsoft\Templates\Report%20(Essenti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6C5E6BD45A64E4BBF2A40325D8E3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7A2B03-000F-4B86-BA59-7D318FBDF9E1}"/>
      </w:docPartPr>
      <w:docPartBody>
        <w:p w:rsidR="00000000" w:rsidRDefault="004E6C3D">
          <w:pPr>
            <w:pStyle w:val="16C5E6BD45A64E4BBF2A40325D8E3E7A"/>
          </w:pPr>
          <w:r>
            <w:t>[Type the document title]</w:t>
          </w:r>
        </w:p>
      </w:docPartBody>
    </w:docPart>
    <w:docPart>
      <w:docPartPr>
        <w:name w:val="17C58F07CBF4402DA6A0FF754AB5C8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F4642-3197-4A7F-93C5-E8B557D1AF9F}"/>
      </w:docPartPr>
      <w:docPartBody>
        <w:p w:rsidR="00000000" w:rsidRDefault="004E6C3D">
          <w:pPr>
            <w:pStyle w:val="17C58F07CBF4402DA6A0FF754AB5C86C"/>
          </w:pPr>
          <w: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altName w:val="Malgun Gothic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C3D"/>
    <w:rsid w:val="004E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4472C4" w:themeColor="accen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C5E6BD45A64E4BBF2A40325D8E3E7A">
    <w:name w:val="16C5E6BD45A64E4BBF2A40325D8E3E7A"/>
  </w:style>
  <w:style w:type="paragraph" w:customStyle="1" w:styleId="17C58F07CBF4402DA6A0FF754AB5C86C">
    <w:name w:val="17C58F07CBF4402DA6A0FF754AB5C86C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4472C4" w:themeColor="accent1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44546A" w:themeColor="text2"/>
      <w:lang w:val="en-US" w:eastAsia="en-US"/>
    </w:rPr>
  </w:style>
  <w:style w:type="paragraph" w:customStyle="1" w:styleId="2B2F6BCD18744B36A7D3661D793A5844">
    <w:name w:val="2B2F6BCD18744B36A7D3661D793A58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691ED-4113-4777-AE43-E94461A603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EE1048-DFC0-4DC8-9764-61203C60A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(Essential design)</Template>
  <TotalTime>47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01</dc:title>
  <dc:subject>ánalisis de checksum</dc:subject>
  <dc:creator>Home</dc:creator>
  <cp:keywords/>
  <cp:lastModifiedBy>Jesus Diaz.</cp:lastModifiedBy>
  <cp:revision>2</cp:revision>
  <dcterms:created xsi:type="dcterms:W3CDTF">2017-09-10T15:45:00Z</dcterms:created>
  <dcterms:modified xsi:type="dcterms:W3CDTF">2017-09-10T16:32:00Z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