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Foto"/>
      </w:pPr>
      <w:r>
        <w:rPr>
          <w:noProof/>
          <w:lang w:val="en-US" w:eastAsia="en-US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Imagen 3" descr="Columnas de un edificio desde una perspectiva mirando hacia arriba, con un cielo azul enc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Portada_His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2D1A93" w:rsidP="00D5413C">
      <w:pPr>
        <w:pStyle w:val="Ttulo"/>
      </w:pPr>
      <w:r>
        <w:t>Valor del Backlog Java</w:t>
      </w:r>
    </w:p>
    <w:p w:rsidR="001638F6" w:rsidRPr="00D5413C" w:rsidRDefault="002D1A93" w:rsidP="00D5413C">
      <w:pPr>
        <w:pStyle w:val="Subttulo"/>
      </w:pPr>
      <w:r>
        <w:t>Aplicaciones de comunicaciones en red</w:t>
      </w:r>
    </w:p>
    <w:p w:rsidR="002D1A93" w:rsidRDefault="002D1A93" w:rsidP="003422FF">
      <w:pPr>
        <w:pStyle w:val="Informacindecontacto"/>
      </w:pPr>
      <w:r>
        <w:t>Díaz Medina Jesús Kaimorts</w:t>
      </w:r>
    </w:p>
    <w:p w:rsidR="002D1A93" w:rsidRDefault="00D5413C" w:rsidP="003422FF">
      <w:pPr>
        <w:pStyle w:val="Informacindecontacto"/>
        <w:rPr>
          <w:lang w:bidi="es-ES"/>
        </w:rPr>
      </w:pPr>
      <w:r>
        <w:rPr>
          <w:lang w:bidi="es-ES"/>
        </w:rPr>
        <w:t xml:space="preserve"> | </w:t>
      </w:r>
      <w:r w:rsidR="002D1A93">
        <w:t>Grupo: 3CM8</w:t>
      </w:r>
      <w:r>
        <w:rPr>
          <w:lang w:bidi="es-ES"/>
        </w:rPr>
        <w:t xml:space="preserve"> | </w:t>
      </w:r>
    </w:p>
    <w:p w:rsidR="003422FF" w:rsidRDefault="002D1A93" w:rsidP="003422FF">
      <w:pPr>
        <w:pStyle w:val="Informacindecontacto"/>
      </w:pPr>
      <w:r>
        <w:t>19 DE MARZO DEL 2018</w:t>
      </w:r>
      <w:r w:rsidR="003422FF">
        <w:rPr>
          <w:lang w:bidi="es-ES"/>
        </w:rPr>
        <w:br w:type="page"/>
      </w:r>
    </w:p>
    <w:p w:rsidR="001638F6" w:rsidRDefault="002D1A93" w:rsidP="002D1A93">
      <w:pPr>
        <w:pStyle w:val="Ttulo1"/>
      </w:pPr>
      <w:r>
        <w:lastRenderedPageBreak/>
        <w:t>Valor de Backlog Java</w:t>
      </w:r>
    </w:p>
    <w:p w:rsidR="002D1A93" w:rsidRDefault="002D1A93" w:rsidP="002D1A93"/>
    <w:p w:rsidR="002D1A93" w:rsidRDefault="002D1A93" w:rsidP="002D1A93">
      <w:r>
        <w:rPr>
          <w:rFonts w:ascii="Open Sans" w:hAnsi="Open Sans"/>
          <w:noProof/>
          <w:color w:val="695D46"/>
          <w:sz w:val="22"/>
          <w:szCs w:val="22"/>
        </w:rPr>
        <w:drawing>
          <wp:inline distT="0" distB="0" distL="0" distR="0">
            <wp:extent cx="5507990" cy="5607314"/>
            <wp:effectExtent l="0" t="0" r="0" b="0"/>
            <wp:docPr id="1" name="Imagen 1" descr="https://lh3.googleusercontent.com/xierAQ8Y4gWQNtQLv2y7zc59TnH4vepji5d0u_Gk1rKGOzjOnBFVxll5FSZusb_txTtFlOh8O1etacNdl9CS4dus19WFSgETALUwu53Rf8G932b6TVWu1fFjIYm4unc0WlS8cV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ierAQ8Y4gWQNtQLv2y7zc59TnH4vepji5d0u_Gk1rKGOzjOnBFVxll5FSZusb_txTtFlOh8O1etacNdl9CS4dus19WFSgETALUwu53Rf8G932b6TVWu1fFjIYm4unc0WlS8cV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560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93" w:rsidRDefault="002D1A93" w:rsidP="002D1A93"/>
    <w:p w:rsidR="002D1A93" w:rsidRDefault="002D1A93" w:rsidP="002D1A93"/>
    <w:p w:rsidR="002D1A93" w:rsidRDefault="002D1A93" w:rsidP="002D1A93"/>
    <w:p w:rsidR="002D1A93" w:rsidRDefault="002D1A93" w:rsidP="002D1A93">
      <w:r>
        <w:t>Referencia:</w:t>
      </w:r>
    </w:p>
    <w:p w:rsidR="002D1A93" w:rsidRDefault="002D1A93" w:rsidP="002D1A93">
      <w:pPr>
        <w:pStyle w:val="NormalWeb"/>
        <w:spacing w:before="120" w:beforeAutospacing="0" w:after="0" w:afterAutospacing="0"/>
      </w:pPr>
      <w:r>
        <w:rPr>
          <w:rFonts w:ascii="Open Sans" w:hAnsi="Open Sans"/>
          <w:color w:val="695D46"/>
          <w:sz w:val="22"/>
          <w:szCs w:val="22"/>
        </w:rPr>
        <w:t>https://books.google.com.mx/books?id=l6f1jTB_XCYC&amp;pg=PA28&amp;lpg=PA28&amp;dq=int+backlog+java+max+value&amp;source=bl&amp;ots=8C8qRIp2jF&amp;sig=1excHyNJIpUCDP9kW6jz7tjSaXo&amp;hl=es-419&amp;sa=X&amp;ved=0ahUKEwjl-IC6npzZAhVL7oMKHRMYCSIQ6AEIUjAE#v=onepage&amp;q=int%20backlog%20java%20max%20value&amp;f=false</w:t>
      </w:r>
    </w:p>
    <w:p w:rsidR="002D1A93" w:rsidRPr="002D1A93" w:rsidRDefault="002D1A93" w:rsidP="002D1A93">
      <w:pPr>
        <w:rPr>
          <w:u w:val="single"/>
        </w:rPr>
      </w:pPr>
      <w:bookmarkStart w:id="0" w:name="_GoBack"/>
      <w:bookmarkEnd w:id="0"/>
    </w:p>
    <w:sectPr w:rsidR="002D1A93" w:rsidRPr="002D1A93" w:rsidSect="00100563">
      <w:footerReference w:type="default" r:id="rId10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341" w:rsidRDefault="00D03341">
      <w:pPr>
        <w:spacing w:after="0" w:line="240" w:lineRule="auto"/>
      </w:pPr>
      <w:r>
        <w:separator/>
      </w:r>
    </w:p>
  </w:endnote>
  <w:endnote w:type="continuationSeparator" w:id="0">
    <w:p w:rsidR="00D03341" w:rsidRDefault="00D0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341" w:rsidRDefault="00D03341">
      <w:pPr>
        <w:spacing w:after="0" w:line="240" w:lineRule="auto"/>
      </w:pPr>
      <w:r>
        <w:separator/>
      </w:r>
    </w:p>
  </w:footnote>
  <w:footnote w:type="continuationSeparator" w:id="0">
    <w:p w:rsidR="00D03341" w:rsidRDefault="00D03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93"/>
    <w:rsid w:val="000748AA"/>
    <w:rsid w:val="00100563"/>
    <w:rsid w:val="001638F6"/>
    <w:rsid w:val="001A2000"/>
    <w:rsid w:val="002D1A93"/>
    <w:rsid w:val="003209D6"/>
    <w:rsid w:val="00334A73"/>
    <w:rsid w:val="003422FF"/>
    <w:rsid w:val="004952C4"/>
    <w:rsid w:val="005A1C5A"/>
    <w:rsid w:val="00690EFD"/>
    <w:rsid w:val="007021DE"/>
    <w:rsid w:val="00732607"/>
    <w:rsid w:val="00844483"/>
    <w:rsid w:val="00934F1C"/>
    <w:rsid w:val="009A6701"/>
    <w:rsid w:val="009D2231"/>
    <w:rsid w:val="00A122DB"/>
    <w:rsid w:val="00A46C32"/>
    <w:rsid w:val="00AD165F"/>
    <w:rsid w:val="00B47B7A"/>
    <w:rsid w:val="00B646B8"/>
    <w:rsid w:val="00C80BD4"/>
    <w:rsid w:val="00CF3A42"/>
    <w:rsid w:val="00D03341"/>
    <w:rsid w:val="00D5413C"/>
    <w:rsid w:val="00DC07A3"/>
    <w:rsid w:val="00E11B8A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F9668E"/>
  <w15:chartTrackingRefBased/>
  <w15:docId w15:val="{A8C68989-4184-4AFF-A772-731FB714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A93"/>
  </w:style>
  <w:style w:type="paragraph" w:styleId="Ttulo1">
    <w:name w:val="heading 1"/>
    <w:basedOn w:val="Normal"/>
    <w:next w:val="Normal"/>
    <w:link w:val="Ttulo1Car"/>
    <w:uiPriority w:val="9"/>
    <w:qFormat/>
    <w:rsid w:val="002D1A9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1A9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A9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A9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A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A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A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A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A9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2D1A93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1A9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A9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A9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A93"/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D1A93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D1A93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A93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1A93"/>
    <w:rPr>
      <w:color w:val="4E3B30" w:themeColor="text2"/>
      <w:sz w:val="28"/>
      <w:szCs w:val="28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D1A9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A93"/>
    <w:rPr>
      <w:b/>
      <w:bCs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A93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D1A93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0A22E" w:themeColor="accent1"/>
        <w:insideV w:val="single" w:sz="4" w:space="0" w:color="F0A22E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A9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A9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D1A93"/>
    <w:rPr>
      <w:b/>
      <w:bCs/>
    </w:rPr>
  </w:style>
  <w:style w:type="character" w:styleId="nfasis">
    <w:name w:val="Emphasis"/>
    <w:basedOn w:val="Fuentedeprrafopredeter"/>
    <w:uiPriority w:val="20"/>
    <w:qFormat/>
    <w:rsid w:val="002D1A9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2D1A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D1A93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D1A93"/>
    <w:rPr>
      <w:i/>
      <w:iCs/>
      <w:color w:val="926155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A9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A93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D1A9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D1A9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D1A9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D1A9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D1A93"/>
    <w:rPr>
      <w:b/>
      <w:bCs/>
      <w:caps w:val="0"/>
      <w:smallCaps/>
      <w:spacing w:val="0"/>
    </w:rPr>
  </w:style>
  <w:style w:type="paragraph" w:styleId="NormalWeb">
    <w:name w:val="Normal (Web)"/>
    <w:basedOn w:val="Normal"/>
    <w:uiPriority w:val="99"/>
    <w:semiHidden/>
    <w:unhideWhenUsed/>
    <w:rsid w:val="002D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m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59A1-C096-44EE-A97E-11BFDDD4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3</TotalTime>
  <Pages>2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Kaimorts Díaz</dc:creator>
  <cp:keywords/>
  <cp:lastModifiedBy>Kaimorts Díaz</cp:lastModifiedBy>
  <cp:revision>1</cp:revision>
  <dcterms:created xsi:type="dcterms:W3CDTF">2018-03-20T01:20:00Z</dcterms:created>
  <dcterms:modified xsi:type="dcterms:W3CDTF">2018-03-20T01:23:00Z</dcterms:modified>
  <cp:version/>
</cp:coreProperties>
</file>